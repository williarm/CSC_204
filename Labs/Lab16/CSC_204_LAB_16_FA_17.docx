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DB325" w14:textId="154EAE07" w:rsidR="007E5566" w:rsidRDefault="007E5566" w:rsidP="007E5566">
      <w:pPr>
        <w:pStyle w:val="NoSpacing"/>
        <w:rPr>
          <w:rFonts w:ascii="Tahoma" w:hAnsi="Tahoma" w:cs="Tahoma"/>
          <w:snapToGrid/>
        </w:rPr>
      </w:pPr>
    </w:p>
    <w:p w14:paraId="46D038D9" w14:textId="49B217F9" w:rsidR="002A1A1D" w:rsidRPr="002A1A1D" w:rsidRDefault="00EE08DA" w:rsidP="002A1A1D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2A1A1D" w:rsidRPr="002A1A1D">
        <w:rPr>
          <w:rFonts w:ascii="Arial" w:hAnsi="Arial"/>
          <w:b/>
          <w:sz w:val="24"/>
        </w:rPr>
        <w:t xml:space="preserve">PROJECT </w:t>
      </w:r>
      <w:r w:rsidR="002A1A1D" w:rsidRPr="002A1A1D">
        <w:rPr>
          <w:rFonts w:ascii="Arial" w:hAnsi="Arial"/>
          <w:b/>
          <w:sz w:val="24"/>
        </w:rPr>
        <w:tab/>
      </w:r>
      <w:r w:rsidR="00AA1C40">
        <w:rPr>
          <w:rFonts w:ascii="Arial" w:hAnsi="Arial"/>
          <w:b/>
          <w:sz w:val="24"/>
          <w:szCs w:val="24"/>
        </w:rPr>
        <w:t>Pricing a Custom - Built PC</w:t>
      </w:r>
    </w:p>
    <w:p w14:paraId="3D21A6F0" w14:textId="77777777" w:rsidR="002A1A1D" w:rsidRPr="002A1A1D" w:rsidRDefault="002A1A1D" w:rsidP="002A1A1D">
      <w:pPr>
        <w:rPr>
          <w:rFonts w:ascii="Tahoma" w:hAnsi="Tahoma"/>
          <w:b/>
          <w:sz w:val="4"/>
        </w:rPr>
      </w:pPr>
      <w:r w:rsidRPr="002A1A1D">
        <w:rPr>
          <w:sz w:val="4"/>
        </w:rPr>
        <w:tab/>
      </w:r>
    </w:p>
    <w:p w14:paraId="4F0E1150" w14:textId="5C0B15E3" w:rsidR="002A1A1D" w:rsidRPr="002A1A1D" w:rsidRDefault="002A1A1D" w:rsidP="002A1A1D">
      <w:pPr>
        <w:rPr>
          <w:rFonts w:ascii="Tahoma" w:hAnsi="Tahoma"/>
        </w:rPr>
      </w:pPr>
      <w:r w:rsidRPr="002A1A1D">
        <w:rPr>
          <w:rFonts w:ascii="Tahoma" w:hAnsi="Tahoma"/>
          <w:b/>
          <w:u w:val="single"/>
        </w:rPr>
        <w:t>Objective</w:t>
      </w:r>
      <w:r w:rsidRPr="002A1A1D">
        <w:rPr>
          <w:rFonts w:ascii="Tahoma" w:hAnsi="Tahoma"/>
          <w:b/>
        </w:rPr>
        <w:tab/>
      </w:r>
      <w:r w:rsidRPr="002A1A1D">
        <w:rPr>
          <w:rFonts w:ascii="Tahoma" w:hAnsi="Tahoma"/>
        </w:rPr>
        <w:t xml:space="preserve">To </w:t>
      </w:r>
      <w:r w:rsidRPr="002A1A1D">
        <w:rPr>
          <w:rFonts w:ascii="Tahoma" w:hAnsi="Tahoma" w:cs="Tahoma"/>
        </w:rPr>
        <w:t xml:space="preserve">investigate </w:t>
      </w:r>
      <w:r w:rsidR="00AA1C40">
        <w:rPr>
          <w:rFonts w:ascii="Tahoma" w:hAnsi="Tahoma" w:cs="Tahoma"/>
        </w:rPr>
        <w:t>the components of a typical Desktop PC</w:t>
      </w:r>
      <w:r w:rsidR="00AA1C40" w:rsidRPr="00AA1C40">
        <w:rPr>
          <w:rFonts w:ascii="Tahoma" w:hAnsi="Tahoma" w:cs="Tahoma"/>
          <w:spacing w:val="-20"/>
        </w:rPr>
        <w:t xml:space="preserve"> </w:t>
      </w:r>
      <w:r w:rsidR="007E06F0">
        <w:rPr>
          <w:rFonts w:ascii="Tahoma" w:hAnsi="Tahoma" w:cs="Tahoma"/>
        </w:rPr>
        <w:t>.</w:t>
      </w:r>
    </w:p>
    <w:p w14:paraId="69BB18E1" w14:textId="77777777" w:rsidR="002A1A1D" w:rsidRPr="002A1A1D" w:rsidRDefault="002A1A1D" w:rsidP="002A1A1D">
      <w:pPr>
        <w:rPr>
          <w:rFonts w:ascii="Tahoma" w:hAnsi="Tahoma"/>
          <w:b/>
          <w:sz w:val="4"/>
        </w:rPr>
      </w:pPr>
    </w:p>
    <w:p w14:paraId="49B66261" w14:textId="77777777" w:rsidR="002A1A1D" w:rsidRPr="002A1A1D" w:rsidRDefault="002A1A1D" w:rsidP="002A1A1D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74E8F9A1" w14:textId="77777777" w:rsidR="002A1A1D" w:rsidRPr="002A1A1D" w:rsidRDefault="002A1A1D" w:rsidP="002A1A1D">
      <w:pPr>
        <w:rPr>
          <w:rFonts w:ascii="Arial" w:hAnsi="Arial" w:cs="Arial"/>
          <w:b/>
          <w:i/>
          <w:sz w:val="24"/>
        </w:rPr>
      </w:pPr>
      <w:r w:rsidRPr="002A1A1D">
        <w:rPr>
          <w:rFonts w:ascii="Arial" w:hAnsi="Arial" w:cs="Arial"/>
          <w:b/>
          <w:i/>
          <w:sz w:val="24"/>
        </w:rPr>
        <w:t>PROJECT DESCRIPTION</w:t>
      </w:r>
    </w:p>
    <w:p w14:paraId="28BD7FE3" w14:textId="77777777" w:rsidR="002A1A1D" w:rsidRPr="00D600A8" w:rsidRDefault="002A1A1D" w:rsidP="002A1A1D">
      <w:pPr>
        <w:jc w:val="center"/>
        <w:rPr>
          <w:rFonts w:ascii="Tahoma" w:hAnsi="Tahoma"/>
          <w:sz w:val="10"/>
        </w:rPr>
      </w:pPr>
    </w:p>
    <w:p w14:paraId="08DFFE9C" w14:textId="77777777" w:rsidR="002A1A1D" w:rsidRPr="00A57A07" w:rsidRDefault="002A1A1D" w:rsidP="002A1A1D">
      <w:pPr>
        <w:shd w:val="pct12" w:color="auto" w:fill="auto"/>
        <w:rPr>
          <w:rFonts w:ascii="Tahoma" w:hAnsi="Tahoma"/>
          <w:sz w:val="10"/>
        </w:rPr>
      </w:pPr>
    </w:p>
    <w:p w14:paraId="143763AB" w14:textId="372C087E" w:rsidR="002A1A1D" w:rsidRDefault="002A1A1D" w:rsidP="00AA1C40">
      <w:pPr>
        <w:shd w:val="pct12" w:color="auto" w:fill="auto"/>
        <w:rPr>
          <w:rFonts w:ascii="Tahoma" w:hAnsi="Tahoma"/>
        </w:rPr>
      </w:pPr>
      <w:r w:rsidRPr="002A1A1D">
        <w:rPr>
          <w:rFonts w:ascii="Tahoma" w:hAnsi="Tahoma"/>
        </w:rPr>
        <w:tab/>
      </w:r>
      <w:r w:rsidR="00AA1C40">
        <w:rPr>
          <w:rFonts w:ascii="Tahoma" w:hAnsi="Tahoma"/>
        </w:rPr>
        <w:t xml:space="preserve">Download and review the associated MS Excel worksheet for this project.  An image of </w:t>
      </w:r>
      <w:r w:rsidR="00AA1C40">
        <w:rPr>
          <w:rFonts w:ascii="Tahoma" w:hAnsi="Tahoma"/>
        </w:rPr>
        <w:tab/>
        <w:t xml:space="preserve">the worksheet follows below.  The worksheet contains some outdated </w:t>
      </w:r>
      <w:r w:rsidR="00447BBB">
        <w:rPr>
          <w:rFonts w:ascii="Tahoma" w:hAnsi="Tahoma"/>
        </w:rPr>
        <w:t xml:space="preserve">PC components </w:t>
      </w:r>
      <w:r w:rsidR="00447BBB">
        <w:rPr>
          <w:rFonts w:ascii="Tahoma" w:hAnsi="Tahoma"/>
        </w:rPr>
        <w:tab/>
        <w:t xml:space="preserve">and their associated pricing. </w:t>
      </w:r>
    </w:p>
    <w:p w14:paraId="2F4E9AC6" w14:textId="1EECF065" w:rsidR="00447BBB" w:rsidRPr="00447BBB" w:rsidRDefault="00447BBB" w:rsidP="00AA1C40">
      <w:pPr>
        <w:shd w:val="pct12" w:color="auto" w:fill="auto"/>
        <w:rPr>
          <w:rFonts w:ascii="Tahoma" w:hAnsi="Tahoma"/>
          <w:sz w:val="10"/>
        </w:rPr>
      </w:pPr>
    </w:p>
    <w:p w14:paraId="2EB29CAD" w14:textId="1D244FB1" w:rsidR="00447BBB" w:rsidRDefault="00447BBB" w:rsidP="00AA1C4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Examine each link and then replace the picture link and the price with more current </w:t>
      </w:r>
      <w:r>
        <w:rPr>
          <w:rFonts w:ascii="Tahoma" w:hAnsi="Tahoma"/>
        </w:rPr>
        <w:tab/>
        <w:t>values.</w:t>
      </w:r>
    </w:p>
    <w:p w14:paraId="7CD86BE3" w14:textId="77777777" w:rsidR="00447BBB" w:rsidRPr="00447BBB" w:rsidRDefault="00447BBB" w:rsidP="00AA1C40">
      <w:pPr>
        <w:shd w:val="pct12" w:color="auto" w:fill="auto"/>
        <w:rPr>
          <w:rFonts w:ascii="Tahoma" w:hAnsi="Tahoma"/>
          <w:sz w:val="10"/>
        </w:rPr>
      </w:pPr>
    </w:p>
    <w:p w14:paraId="564AD404" w14:textId="2EF51922" w:rsidR="00E76A9C" w:rsidRDefault="00447BBB" w:rsidP="00AA1C4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  <w:t xml:space="preserve">Approach this project as if you have been given the task by a </w:t>
      </w:r>
      <w:r w:rsidR="00E76A9C">
        <w:rPr>
          <w:rFonts w:ascii="Tahoma" w:hAnsi="Tahoma"/>
        </w:rPr>
        <w:t xml:space="preserve">fictitious </w:t>
      </w:r>
      <w:r>
        <w:rPr>
          <w:rFonts w:ascii="Tahoma" w:hAnsi="Tahoma"/>
        </w:rPr>
        <w:t xml:space="preserve">friend to </w:t>
      </w:r>
      <w:r w:rsidR="00E76A9C">
        <w:rPr>
          <w:rFonts w:ascii="Tahoma" w:hAnsi="Tahoma"/>
        </w:rPr>
        <w:tab/>
      </w:r>
      <w:r>
        <w:rPr>
          <w:rFonts w:ascii="Tahoma" w:hAnsi="Tahoma"/>
        </w:rPr>
        <w:t xml:space="preserve">investigate PC components since he / she wants to build a new Desktop PC and they are </w:t>
      </w:r>
      <w:r w:rsidR="00E76A9C">
        <w:rPr>
          <w:rFonts w:ascii="Tahoma" w:hAnsi="Tahoma"/>
        </w:rPr>
        <w:tab/>
      </w:r>
      <w:r>
        <w:rPr>
          <w:rFonts w:ascii="Tahoma" w:hAnsi="Tahoma"/>
        </w:rPr>
        <w:t>asking for your input.</w:t>
      </w:r>
      <w:r w:rsidR="00E76A9C">
        <w:rPr>
          <w:rFonts w:ascii="Tahoma" w:hAnsi="Tahoma"/>
        </w:rPr>
        <w:t xml:space="preserve">  Your friend has given you an outdated list of PC components and </w:t>
      </w:r>
      <w:r w:rsidR="00E76A9C">
        <w:rPr>
          <w:rFonts w:ascii="Tahoma" w:hAnsi="Tahoma"/>
        </w:rPr>
        <w:tab/>
        <w:t xml:space="preserve">wishes to use newer components for consideration in building a new workstation.  </w:t>
      </w:r>
      <w:r>
        <w:rPr>
          <w:rFonts w:ascii="Tahoma" w:hAnsi="Tahoma"/>
        </w:rPr>
        <w:t xml:space="preserve">  </w:t>
      </w:r>
    </w:p>
    <w:p w14:paraId="65C6E788" w14:textId="77777777" w:rsidR="00E76A9C" w:rsidRDefault="00E76A9C" w:rsidP="00AA1C40">
      <w:pPr>
        <w:shd w:val="pct12" w:color="auto" w:fill="auto"/>
        <w:rPr>
          <w:rFonts w:ascii="Tahoma" w:hAnsi="Tahoma"/>
        </w:rPr>
      </w:pPr>
    </w:p>
    <w:p w14:paraId="5087F7C3" w14:textId="643069AB" w:rsidR="00447BBB" w:rsidRDefault="00E76A9C" w:rsidP="00AA1C4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447BBB">
        <w:rPr>
          <w:rFonts w:ascii="Tahoma" w:hAnsi="Tahoma"/>
        </w:rPr>
        <w:t xml:space="preserve">Your friend </w:t>
      </w:r>
      <w:r w:rsidR="00DA0AA0">
        <w:rPr>
          <w:rFonts w:ascii="Tahoma" w:hAnsi="Tahoma"/>
        </w:rPr>
        <w:t>will</w:t>
      </w:r>
      <w:r w:rsidR="00447BBB">
        <w:rPr>
          <w:rFonts w:ascii="Tahoma" w:hAnsi="Tahoma"/>
        </w:rPr>
        <w:t xml:space="preserve"> use the PC for both office productivity purposes as well as pla</w:t>
      </w:r>
      <w:r w:rsidR="0026312D">
        <w:rPr>
          <w:rFonts w:ascii="Tahoma" w:hAnsi="Tahoma"/>
        </w:rPr>
        <w:t>y</w:t>
      </w:r>
      <w:r w:rsidR="00447BBB">
        <w:rPr>
          <w:rFonts w:ascii="Tahoma" w:hAnsi="Tahoma"/>
        </w:rPr>
        <w:t xml:space="preserve">ing some </w:t>
      </w:r>
      <w:r>
        <w:rPr>
          <w:rFonts w:ascii="Tahoma" w:hAnsi="Tahoma"/>
        </w:rPr>
        <w:tab/>
      </w:r>
      <w:r w:rsidR="00447BBB">
        <w:rPr>
          <w:rFonts w:ascii="Tahoma" w:hAnsi="Tahoma"/>
        </w:rPr>
        <w:t>intensive online video games and even some PC loaded games.</w:t>
      </w:r>
    </w:p>
    <w:p w14:paraId="23BC7EF6" w14:textId="77777777" w:rsidR="00447BBB" w:rsidRPr="00447BBB" w:rsidRDefault="00447BBB" w:rsidP="00AA1C40">
      <w:pPr>
        <w:shd w:val="pct12" w:color="auto" w:fill="auto"/>
        <w:rPr>
          <w:rFonts w:ascii="Tahoma" w:hAnsi="Tahoma"/>
          <w:sz w:val="10"/>
        </w:rPr>
      </w:pPr>
    </w:p>
    <w:p w14:paraId="02CF1382" w14:textId="5969B582" w:rsidR="00447BBB" w:rsidRDefault="00447BBB" w:rsidP="00AA1C4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  <w:t>After you complete your updated list</w:t>
      </w:r>
      <w:r w:rsidR="0026312D">
        <w:rPr>
          <w:rFonts w:ascii="Tahoma" w:hAnsi="Tahoma"/>
        </w:rPr>
        <w:t>,</w:t>
      </w:r>
      <w:r>
        <w:rPr>
          <w:rFonts w:ascii="Tahoma" w:hAnsi="Tahoma"/>
        </w:rPr>
        <w:t xml:space="preserve"> submit a copy of your new worksheet for credit. </w:t>
      </w:r>
    </w:p>
    <w:p w14:paraId="2BF7450E" w14:textId="4FCE7856" w:rsidR="002A1A1D" w:rsidRPr="00A57A07" w:rsidRDefault="00AA1C40" w:rsidP="002A1A1D">
      <w:pPr>
        <w:shd w:val="pct12" w:color="auto" w:fill="auto"/>
        <w:rPr>
          <w:rFonts w:ascii="Tahoma" w:hAnsi="Tahoma"/>
          <w:sz w:val="10"/>
        </w:rPr>
      </w:pPr>
      <w:r>
        <w:rPr>
          <w:rFonts w:ascii="Tahoma" w:hAnsi="Tahoma"/>
        </w:rPr>
        <w:tab/>
      </w:r>
    </w:p>
    <w:p w14:paraId="4820EAD3" w14:textId="77777777" w:rsidR="002A1A1D" w:rsidRPr="00D600A8" w:rsidRDefault="002A1A1D" w:rsidP="002A1A1D">
      <w:pPr>
        <w:rPr>
          <w:rFonts w:ascii="Tahoma" w:hAnsi="Tahoma"/>
          <w:sz w:val="10"/>
        </w:rPr>
      </w:pPr>
    </w:p>
    <w:p w14:paraId="31DD7818" w14:textId="77777777" w:rsidR="002A1A1D" w:rsidRPr="00854E80" w:rsidRDefault="002A1A1D" w:rsidP="002A1A1D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18550996" w14:textId="77777777" w:rsidR="002A1A1D" w:rsidRPr="002A1A1D" w:rsidRDefault="002A1A1D" w:rsidP="002A1A1D">
      <w:pPr>
        <w:keepNext/>
        <w:outlineLvl w:val="1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>Information about This Project</w:t>
      </w:r>
    </w:p>
    <w:p w14:paraId="115D834E" w14:textId="77777777" w:rsidR="002A1A1D" w:rsidRPr="002A1A1D" w:rsidRDefault="002A1A1D" w:rsidP="002A1A1D">
      <w:pPr>
        <w:rPr>
          <w:rFonts w:ascii="Tahoma" w:hAnsi="Tahoma"/>
          <w:bCs/>
          <w:sz w:val="4"/>
        </w:rPr>
      </w:pPr>
    </w:p>
    <w:p w14:paraId="4B830992" w14:textId="18A20D05" w:rsidR="002A1A1D" w:rsidRPr="002A1A1D" w:rsidRDefault="002A1A1D" w:rsidP="002A1A1D">
      <w:pPr>
        <w:rPr>
          <w:rFonts w:ascii="Tahoma" w:hAnsi="Tahoma" w:cs="Tahoma"/>
          <w:sz w:val="4"/>
          <w:szCs w:val="10"/>
        </w:rPr>
      </w:pPr>
      <w:r w:rsidRPr="002A1A1D">
        <w:rPr>
          <w:rFonts w:ascii="Tahoma" w:hAnsi="Tahoma"/>
          <w:bCs/>
        </w:rPr>
        <w:tab/>
      </w:r>
      <w:r w:rsidR="00DA0AA0">
        <w:rPr>
          <w:rFonts w:ascii="Tahoma" w:hAnsi="Tahoma"/>
          <w:bCs/>
        </w:rPr>
        <w:t xml:space="preserve">Examining the components of Desktop computers </w:t>
      </w:r>
      <w:r w:rsidR="00215193">
        <w:rPr>
          <w:rFonts w:ascii="Tahoma" w:hAnsi="Tahoma"/>
          <w:bCs/>
        </w:rPr>
        <w:t xml:space="preserve">assists us in understanding computer </w:t>
      </w:r>
      <w:r w:rsidR="00215193">
        <w:rPr>
          <w:rFonts w:ascii="Tahoma" w:hAnsi="Tahoma"/>
          <w:bCs/>
        </w:rPr>
        <w:tab/>
        <w:t>architecture and organization concepts</w:t>
      </w:r>
      <w:r w:rsidR="00FF4C21" w:rsidRPr="00FF4C21">
        <w:rPr>
          <w:rFonts w:ascii="Tahoma" w:hAnsi="Tahoma"/>
          <w:bCs/>
        </w:rPr>
        <w:t>.</w:t>
      </w:r>
      <w:r w:rsidR="00D600A8" w:rsidRPr="00D600A8">
        <w:rPr>
          <w:rFonts w:ascii="Tahoma" w:hAnsi="Tahoma" w:cs="Tahoma"/>
        </w:rPr>
        <w:t xml:space="preserve"> </w:t>
      </w:r>
    </w:p>
    <w:p w14:paraId="7D1315C1" w14:textId="77777777" w:rsidR="002A1A1D" w:rsidRPr="00854E80" w:rsidRDefault="002A1A1D" w:rsidP="002A1A1D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  <w:szCs w:val="10"/>
        </w:rPr>
      </w:pPr>
    </w:p>
    <w:p w14:paraId="603686A5" w14:textId="77777777" w:rsidR="002A1A1D" w:rsidRPr="002A1A1D" w:rsidRDefault="002A1A1D" w:rsidP="002A1A1D">
      <w:pPr>
        <w:jc w:val="center"/>
        <w:rPr>
          <w:rFonts w:ascii="Arial" w:hAnsi="Arial"/>
          <w:b/>
          <w:sz w:val="4"/>
        </w:rPr>
      </w:pPr>
    </w:p>
    <w:p w14:paraId="26D859C2" w14:textId="06EFF72C" w:rsidR="002A1A1D" w:rsidRPr="002A1A1D" w:rsidRDefault="002A1A1D" w:rsidP="002A1A1D">
      <w:pPr>
        <w:keepNext/>
        <w:outlineLvl w:val="0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 xml:space="preserve">Steps </w:t>
      </w:r>
      <w:r w:rsidR="004F54E8" w:rsidRPr="002A1A1D">
        <w:rPr>
          <w:rFonts w:ascii="Arial" w:hAnsi="Arial"/>
          <w:b/>
          <w:i/>
          <w:iCs/>
        </w:rPr>
        <w:t>to</w:t>
      </w:r>
      <w:r w:rsidRPr="002A1A1D">
        <w:rPr>
          <w:rFonts w:ascii="Arial" w:hAnsi="Arial"/>
          <w:b/>
          <w:i/>
          <w:iCs/>
        </w:rPr>
        <w:t xml:space="preserve"> Complete This Project</w:t>
      </w:r>
    </w:p>
    <w:p w14:paraId="54F83DF1" w14:textId="77777777" w:rsidR="002A1A1D" w:rsidRPr="002A1A1D" w:rsidRDefault="002A1A1D" w:rsidP="002A1A1D">
      <w:pPr>
        <w:jc w:val="center"/>
        <w:rPr>
          <w:rFonts w:ascii="Tahoma" w:hAnsi="Tahoma"/>
          <w:b/>
          <w:sz w:val="4"/>
          <w:szCs w:val="4"/>
        </w:rPr>
      </w:pPr>
    </w:p>
    <w:p w14:paraId="5E52FB49" w14:textId="03BD11CE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1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215193">
        <w:rPr>
          <w:rFonts w:ascii="Tahoma" w:hAnsi="Tahoma" w:cs="Tahoma"/>
          <w:b/>
          <w:bCs/>
          <w:color w:val="000080"/>
        </w:rPr>
        <w:t xml:space="preserve">Download the Accompanying MS Excel Worksheet  </w:t>
      </w:r>
    </w:p>
    <w:p w14:paraId="307F081F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  <w:sz w:val="2"/>
          <w:szCs w:val="10"/>
        </w:rPr>
      </w:pPr>
    </w:p>
    <w:p w14:paraId="5C05B257" w14:textId="253A1CBB" w:rsidR="002A1A1D" w:rsidRPr="002A1A1D" w:rsidRDefault="002A1A1D" w:rsidP="00922DCE">
      <w:pPr>
        <w:rPr>
          <w:rFonts w:ascii="Tahoma" w:hAnsi="Tahoma" w:cs="Tahoma"/>
        </w:rPr>
      </w:pPr>
      <w:r w:rsidRPr="002A1A1D">
        <w:rPr>
          <w:rFonts w:ascii="Tahoma" w:hAnsi="Tahoma" w:cs="Tahoma"/>
          <w:sz w:val="6"/>
          <w:szCs w:val="6"/>
        </w:rPr>
        <w:tab/>
      </w:r>
      <w:r w:rsidRPr="002A1A1D">
        <w:rPr>
          <w:rFonts w:ascii="Tahoma" w:hAnsi="Tahoma" w:cs="Tahoma"/>
          <w:sz w:val="6"/>
          <w:szCs w:val="6"/>
        </w:rPr>
        <w:tab/>
      </w:r>
      <w:r w:rsidR="00922DCE">
        <w:rPr>
          <w:rFonts w:ascii="Tahoma" w:hAnsi="Tahoma" w:cs="Tahoma"/>
        </w:rPr>
        <w:t xml:space="preserve">From the course Web site, download the Excel worksheet associated with this </w:t>
      </w:r>
      <w:r w:rsidR="00922DCE">
        <w:rPr>
          <w:rFonts w:ascii="Tahoma" w:hAnsi="Tahoma" w:cs="Tahoma"/>
        </w:rPr>
        <w:tab/>
      </w:r>
      <w:r w:rsidR="00922DCE">
        <w:rPr>
          <w:rFonts w:ascii="Tahoma" w:hAnsi="Tahoma" w:cs="Tahoma"/>
        </w:rPr>
        <w:tab/>
      </w:r>
      <w:r w:rsidR="00922DCE">
        <w:rPr>
          <w:rFonts w:ascii="Tahoma" w:hAnsi="Tahoma" w:cs="Tahoma"/>
        </w:rPr>
        <w:tab/>
        <w:t>project.</w:t>
      </w:r>
    </w:p>
    <w:p w14:paraId="6197A27F" w14:textId="77777777" w:rsidR="002A1A1D" w:rsidRPr="002A1A1D" w:rsidRDefault="002A1A1D" w:rsidP="002A1A1D">
      <w:pPr>
        <w:rPr>
          <w:rFonts w:ascii="Tahoma" w:hAnsi="Tahoma" w:cs="Tahoma"/>
          <w:sz w:val="10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</w:p>
    <w:p w14:paraId="12CF4334" w14:textId="6033AB16" w:rsidR="007A182F" w:rsidRPr="002A1A1D" w:rsidRDefault="007A182F" w:rsidP="007A182F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 xml:space="preserve">STEP </w:t>
      </w:r>
      <w:r w:rsidR="00FF4C21">
        <w:rPr>
          <w:rFonts w:ascii="Tahoma" w:hAnsi="Tahoma" w:cs="Tahoma"/>
          <w:b/>
          <w:bCs/>
        </w:rPr>
        <w:t>2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922DCE">
        <w:rPr>
          <w:rFonts w:ascii="Tahoma" w:hAnsi="Tahoma" w:cs="Tahoma"/>
          <w:b/>
          <w:bCs/>
          <w:color w:val="000080"/>
        </w:rPr>
        <w:t xml:space="preserve">Review the Link Images and Price Details 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3451F07E" w14:textId="77777777" w:rsidR="007A182F" w:rsidRPr="002A1A1D" w:rsidRDefault="007A182F" w:rsidP="007A182F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4B4F3619" w14:textId="4A4E9297" w:rsidR="007A182F" w:rsidRPr="002A1A1D" w:rsidRDefault="007A182F" w:rsidP="00696EDE">
      <w:pPr>
        <w:ind w:left="720"/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="00164BC3">
        <w:rPr>
          <w:rFonts w:ascii="Tahoma" w:hAnsi="Tahoma" w:cs="Tahoma"/>
        </w:rPr>
        <w:t xml:space="preserve">For each component category, examine the Web link and price details. </w:t>
      </w:r>
    </w:p>
    <w:p w14:paraId="5B1EB502" w14:textId="77777777" w:rsidR="00696EDE" w:rsidRPr="00696EDE" w:rsidRDefault="00696EDE" w:rsidP="007A182F">
      <w:pPr>
        <w:rPr>
          <w:rFonts w:ascii="Tahoma" w:hAnsi="Tahoma" w:cs="Tahoma"/>
          <w:b/>
          <w:bCs/>
          <w:sz w:val="10"/>
        </w:rPr>
      </w:pPr>
    </w:p>
    <w:p w14:paraId="5C0D595F" w14:textId="25A3E850" w:rsidR="007A182F" w:rsidRPr="002A1A1D" w:rsidRDefault="007A182F" w:rsidP="007A182F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 xml:space="preserve">STEP </w:t>
      </w:r>
      <w:r w:rsidR="00FF4C21">
        <w:rPr>
          <w:rFonts w:ascii="Tahoma" w:hAnsi="Tahoma" w:cs="Tahoma"/>
          <w:b/>
          <w:bCs/>
        </w:rPr>
        <w:t>3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A22500">
        <w:rPr>
          <w:rFonts w:ascii="Tahoma" w:hAnsi="Tahoma" w:cs="Tahoma"/>
          <w:b/>
          <w:bCs/>
          <w:color w:val="000080"/>
        </w:rPr>
        <w:t>Update the Worksheet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072A820F" w14:textId="77777777" w:rsidR="007A182F" w:rsidRPr="002A1A1D" w:rsidRDefault="007A182F" w:rsidP="007A182F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514EE948" w14:textId="5E259191" w:rsidR="00293C8C" w:rsidRPr="00A22500" w:rsidRDefault="007A182F" w:rsidP="005B20A4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="005B20A4">
        <w:rPr>
          <w:rFonts w:ascii="Tahoma" w:hAnsi="Tahoma" w:cs="Tahoma"/>
        </w:rPr>
        <w:t xml:space="preserve">Research newer components and their compatibility with the Desktop PC </w:t>
      </w:r>
      <w:r w:rsidR="005B20A4">
        <w:rPr>
          <w:rFonts w:ascii="Tahoma" w:hAnsi="Tahoma" w:cs="Tahoma"/>
        </w:rPr>
        <w:tab/>
      </w:r>
      <w:r w:rsidR="005B20A4">
        <w:rPr>
          <w:rFonts w:ascii="Tahoma" w:hAnsi="Tahoma" w:cs="Tahoma"/>
        </w:rPr>
        <w:tab/>
      </w:r>
      <w:r w:rsidR="005B20A4">
        <w:rPr>
          <w:rFonts w:ascii="Tahoma" w:hAnsi="Tahoma" w:cs="Tahoma"/>
        </w:rPr>
        <w:tab/>
        <w:t xml:space="preserve">specifications </w:t>
      </w:r>
      <w:r w:rsidR="005B20A4" w:rsidRPr="00A22500">
        <w:rPr>
          <w:rFonts w:ascii="Tahoma" w:hAnsi="Tahoma" w:cs="Tahoma"/>
        </w:rPr>
        <w:t xml:space="preserve">that your friend desires. </w:t>
      </w:r>
      <w:r w:rsidR="00293C8C" w:rsidRPr="00A22500">
        <w:rPr>
          <w:rFonts w:ascii="Tahoma" w:hAnsi="Tahoma" w:cs="Tahoma"/>
        </w:rPr>
        <w:t xml:space="preserve"> </w:t>
      </w:r>
    </w:p>
    <w:p w14:paraId="624E4FD3" w14:textId="3DE44115" w:rsidR="00A22500" w:rsidRPr="00A22500" w:rsidRDefault="00A22500" w:rsidP="005B20A4">
      <w:pPr>
        <w:rPr>
          <w:rFonts w:ascii="Tahoma" w:hAnsi="Tahoma" w:cs="Tahoma"/>
          <w:sz w:val="10"/>
        </w:rPr>
      </w:pPr>
    </w:p>
    <w:p w14:paraId="78A19DE3" w14:textId="497EFF01" w:rsidR="00A22500" w:rsidRPr="00A22500" w:rsidRDefault="00A22500" w:rsidP="005B20A4">
      <w:pPr>
        <w:rPr>
          <w:rFonts w:ascii="Tahoma" w:hAnsi="Tahoma" w:cs="Tahoma"/>
        </w:rPr>
      </w:pPr>
      <w:r w:rsidRPr="00A22500">
        <w:rPr>
          <w:rFonts w:ascii="Tahoma" w:hAnsi="Tahoma" w:cs="Tahoma"/>
        </w:rPr>
        <w:tab/>
      </w:r>
      <w:r w:rsidRPr="00A22500">
        <w:rPr>
          <w:rFonts w:ascii="Tahoma" w:hAnsi="Tahoma" w:cs="Tahoma"/>
        </w:rPr>
        <w:tab/>
        <w:t>Then</w:t>
      </w:r>
      <w:r>
        <w:rPr>
          <w:rFonts w:ascii="Tahoma" w:hAnsi="Tahoma" w:cs="Tahoma"/>
        </w:rPr>
        <w:t xml:space="preserve">, in a new worksheet, list your suggestions fort the newer components and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their offered prices.</w:t>
      </w:r>
    </w:p>
    <w:p w14:paraId="2AFB44FE" w14:textId="77777777" w:rsidR="007E06F0" w:rsidRPr="00696EDE" w:rsidRDefault="007E06F0" w:rsidP="007E06F0">
      <w:pPr>
        <w:rPr>
          <w:rFonts w:ascii="Tahoma" w:hAnsi="Tahoma" w:cs="Tahoma"/>
          <w:b/>
          <w:bCs/>
          <w:sz w:val="10"/>
        </w:rPr>
      </w:pPr>
    </w:p>
    <w:p w14:paraId="04927F79" w14:textId="6F649647" w:rsidR="007E06F0" w:rsidRPr="002A1A1D" w:rsidRDefault="007E06F0" w:rsidP="007E06F0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 xml:space="preserve">STEP </w:t>
      </w:r>
      <w:r>
        <w:rPr>
          <w:rFonts w:ascii="Tahoma" w:hAnsi="Tahoma" w:cs="Tahoma"/>
          <w:b/>
          <w:bCs/>
        </w:rPr>
        <w:t>4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color w:val="000080"/>
        </w:rPr>
        <w:t>Submit the Project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0330E51B" w14:textId="77777777" w:rsidR="007E06F0" w:rsidRPr="002A1A1D" w:rsidRDefault="007E06F0" w:rsidP="007E06F0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05D1ED5E" w14:textId="371D873B" w:rsidR="007E06F0" w:rsidRDefault="007E06F0" w:rsidP="007E06F0"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Submit a copy of your </w:t>
      </w:r>
      <w:r>
        <w:rPr>
          <w:rFonts w:ascii="Tahoma" w:hAnsi="Tahoma" w:cs="Tahoma"/>
        </w:rPr>
        <w:t>completed project</w:t>
      </w:r>
      <w:r w:rsidR="00100783">
        <w:rPr>
          <w:rFonts w:ascii="Tahoma" w:hAnsi="Tahoma" w:cs="Tahoma"/>
        </w:rPr>
        <w:t xml:space="preserve"> ( with output ) </w:t>
      </w:r>
      <w:r>
        <w:rPr>
          <w:rFonts w:ascii="Tahoma" w:hAnsi="Tahoma" w:cs="Tahoma"/>
        </w:rPr>
        <w:t>for</w:t>
      </w:r>
      <w:r w:rsidRPr="002A1A1D">
        <w:rPr>
          <w:rFonts w:ascii="Tahoma" w:hAnsi="Tahoma" w:cs="Tahoma"/>
        </w:rPr>
        <w:t xml:space="preserve"> credit.</w:t>
      </w:r>
      <w:r w:rsidRPr="00BB70D6">
        <w:t xml:space="preserve"> </w:t>
      </w:r>
    </w:p>
    <w:p w14:paraId="618BD73C" w14:textId="77777777" w:rsidR="007E06F0" w:rsidRDefault="007E06F0" w:rsidP="007E06F0"/>
    <w:p w14:paraId="226AE5F2" w14:textId="3FE5AA1F" w:rsidR="00FF4C21" w:rsidRDefault="00FF4C21" w:rsidP="00854E80"/>
    <w:p w14:paraId="68BC4CF1" w14:textId="62070358" w:rsidR="00215193" w:rsidRDefault="00215193" w:rsidP="00854E80"/>
    <w:p w14:paraId="42182D52" w14:textId="7AD65D38" w:rsidR="00215193" w:rsidRDefault="00215193" w:rsidP="00854E80"/>
    <w:p w14:paraId="0CC333C5" w14:textId="3E125737" w:rsidR="00215193" w:rsidRDefault="00215193" w:rsidP="00854E80"/>
    <w:p w14:paraId="60A8B644" w14:textId="2F773CDB" w:rsidR="00215193" w:rsidRDefault="00215193" w:rsidP="00854E80"/>
    <w:p w14:paraId="0C6660C6" w14:textId="0F7B722F" w:rsidR="00215193" w:rsidRDefault="00215193" w:rsidP="00854E80"/>
    <w:p w14:paraId="0DD827CE" w14:textId="3FDB6537" w:rsidR="00215193" w:rsidRDefault="00215193" w:rsidP="00854E80"/>
    <w:p w14:paraId="5EC6BD34" w14:textId="4C66ABAE" w:rsidR="00215193" w:rsidRDefault="00215193" w:rsidP="00854E80"/>
    <w:p w14:paraId="19D501A3" w14:textId="7EE525A4" w:rsidR="00215193" w:rsidRDefault="00215193" w:rsidP="00854E80"/>
    <w:p w14:paraId="37E20ED2" w14:textId="0598CA78" w:rsidR="00215193" w:rsidRDefault="00215193" w:rsidP="00854E80"/>
    <w:p w14:paraId="2B88D075" w14:textId="6227A9E6" w:rsidR="00A22500" w:rsidRDefault="00A22500" w:rsidP="00854E80"/>
    <w:p w14:paraId="311C1039" w14:textId="07DC91E9" w:rsidR="00A22500" w:rsidRPr="002A1A1D" w:rsidRDefault="00A22500" w:rsidP="00A22500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2A1A1D">
        <w:rPr>
          <w:rFonts w:ascii="Arial" w:hAnsi="Arial"/>
          <w:b/>
          <w:sz w:val="24"/>
        </w:rPr>
        <w:t xml:space="preserve">PROJECT </w:t>
      </w:r>
      <w:r w:rsidRPr="002A1A1D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  <w:szCs w:val="24"/>
        </w:rPr>
        <w:t>Pricing a Custom - Built PC</w:t>
      </w:r>
    </w:p>
    <w:p w14:paraId="26ADC010" w14:textId="77777777" w:rsidR="00A22500" w:rsidRDefault="00A22500" w:rsidP="00854E80"/>
    <w:p w14:paraId="33F8FAFB" w14:textId="1584BB0F" w:rsidR="00215193" w:rsidRDefault="00215193" w:rsidP="00215193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Figure 1</w:t>
      </w:r>
    </w:p>
    <w:p w14:paraId="2008F615" w14:textId="77777777" w:rsidR="00215193" w:rsidRDefault="00215193" w:rsidP="00215193">
      <w:pPr>
        <w:jc w:val="center"/>
      </w:pPr>
    </w:p>
    <w:p w14:paraId="75E57FD7" w14:textId="154AE2F4" w:rsidR="00FF4C21" w:rsidRDefault="00AA1C40" w:rsidP="00854E80">
      <w:r>
        <w:rPr>
          <w:noProof/>
          <w:snapToGrid/>
        </w:rPr>
        <w:drawing>
          <wp:inline distT="0" distB="0" distL="0" distR="0" wp14:anchorId="74F15605" wp14:editId="69B22F1E">
            <wp:extent cx="54864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41F9" w14:textId="3EEFC861" w:rsidR="00FF4C21" w:rsidRDefault="00FF4C21" w:rsidP="00854E80"/>
    <w:p w14:paraId="0FE6FF9E" w14:textId="6F0168B3" w:rsidR="00FF4C21" w:rsidRDefault="00FF4C21" w:rsidP="00854E80"/>
    <w:p w14:paraId="241AA01A" w14:textId="70DF1362" w:rsidR="00FF4C21" w:rsidRDefault="00FF4C21" w:rsidP="00854E80"/>
    <w:p w14:paraId="38F79070" w14:textId="3CA62E73" w:rsidR="00FF4C21" w:rsidRDefault="00FF4C21" w:rsidP="00854E80"/>
    <w:p w14:paraId="4E50BAC2" w14:textId="0495B9BB" w:rsidR="00FF4C21" w:rsidRDefault="00FF4C21" w:rsidP="00854E80"/>
    <w:p w14:paraId="7F02F826" w14:textId="1401AB7E" w:rsidR="00FF4C21" w:rsidRDefault="00FF4C21" w:rsidP="00854E80"/>
    <w:p w14:paraId="1F1CC57C" w14:textId="50620D45" w:rsidR="00FF4C21" w:rsidRDefault="00FF4C21" w:rsidP="00854E80"/>
    <w:p w14:paraId="5CA3F07F" w14:textId="2F77D418" w:rsidR="00FF4C21" w:rsidRDefault="00FF4C21" w:rsidP="00854E80"/>
    <w:p w14:paraId="23107A3B" w14:textId="4B0443CB" w:rsidR="00FF4C21" w:rsidRDefault="00FF4C21" w:rsidP="00854E80"/>
    <w:p w14:paraId="7DA9B1C9" w14:textId="39FA518A" w:rsidR="00FF4C21" w:rsidRDefault="00FF4C21" w:rsidP="00854E80"/>
    <w:p w14:paraId="5316DDD1" w14:textId="35BB7DE0" w:rsidR="00FF4C21" w:rsidRDefault="00FF4C21" w:rsidP="00854E80"/>
    <w:p w14:paraId="74D8D75C" w14:textId="62AB277F" w:rsidR="00FF4C21" w:rsidRDefault="00FF4C21" w:rsidP="00854E80"/>
    <w:p w14:paraId="5B1724A7" w14:textId="163B2162" w:rsidR="00FF4C21" w:rsidRDefault="00FF4C21" w:rsidP="00854E80"/>
    <w:p w14:paraId="757C780D" w14:textId="71A5D029" w:rsidR="00FF4C21" w:rsidRDefault="00FF4C21" w:rsidP="00854E80">
      <w:bookmarkStart w:id="0" w:name="_GoBack"/>
      <w:bookmarkEnd w:id="0"/>
    </w:p>
    <w:sectPr w:rsidR="00FF4C21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41187" w14:textId="77777777" w:rsidR="0025484B" w:rsidRDefault="0025484B" w:rsidP="0092196A">
      <w:r>
        <w:separator/>
      </w:r>
    </w:p>
  </w:endnote>
  <w:endnote w:type="continuationSeparator" w:id="0">
    <w:p w14:paraId="22DBF095" w14:textId="77777777" w:rsidR="0025484B" w:rsidRDefault="0025484B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6C014" w14:textId="1BD11AF4" w:rsidR="005B20A4" w:rsidRPr="00D4669F" w:rsidRDefault="005B20A4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75D75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75D75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3080FEA0" w:rsidR="005B20A4" w:rsidRPr="00D4669F" w:rsidRDefault="005B20A4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17AFC" w14:textId="77777777" w:rsidR="0025484B" w:rsidRDefault="0025484B" w:rsidP="0092196A">
      <w:r>
        <w:separator/>
      </w:r>
    </w:p>
  </w:footnote>
  <w:footnote w:type="continuationSeparator" w:id="0">
    <w:p w14:paraId="5842C435" w14:textId="77777777" w:rsidR="0025484B" w:rsidRDefault="0025484B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DA1E5" w14:textId="1BFFFA07" w:rsidR="005B20A4" w:rsidRDefault="005B20A4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5B20A4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5B20A4" w:rsidRPr="0018729A" w:rsidRDefault="005B20A4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5B20A4" w:rsidRDefault="005B20A4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CSC 204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5B20A4" w:rsidRPr="00F96F3A" w:rsidRDefault="005B20A4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5B20A4" w:rsidRPr="005E59C2" w:rsidRDefault="005B20A4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5B20A4" w:rsidRPr="0018729A" w:rsidRDefault="005B20A4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376CD924" w:rsidR="005B20A4" w:rsidRDefault="005B20A4" w:rsidP="00F84B5D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16</w:t>
          </w:r>
        </w:p>
      </w:tc>
    </w:tr>
  </w:tbl>
  <w:p w14:paraId="1636CF48" w14:textId="77777777" w:rsidR="005B20A4" w:rsidRDefault="005B20A4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5B20A4" w:rsidRDefault="005B20A4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318BA"/>
    <w:multiLevelType w:val="hybridMultilevel"/>
    <w:tmpl w:val="AA64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014C9"/>
    <w:multiLevelType w:val="hybridMultilevel"/>
    <w:tmpl w:val="210E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D226C"/>
    <w:multiLevelType w:val="hybridMultilevel"/>
    <w:tmpl w:val="9DCA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445E6"/>
    <w:rsid w:val="0005163E"/>
    <w:rsid w:val="000540B0"/>
    <w:rsid w:val="00064B28"/>
    <w:rsid w:val="00064CAE"/>
    <w:rsid w:val="000733D7"/>
    <w:rsid w:val="000849EF"/>
    <w:rsid w:val="00091B91"/>
    <w:rsid w:val="00091CED"/>
    <w:rsid w:val="00093695"/>
    <w:rsid w:val="000A1114"/>
    <w:rsid w:val="000B5B21"/>
    <w:rsid w:val="000C4CAE"/>
    <w:rsid w:val="000C704C"/>
    <w:rsid w:val="000D4401"/>
    <w:rsid w:val="000E56D6"/>
    <w:rsid w:val="00100783"/>
    <w:rsid w:val="00101FDD"/>
    <w:rsid w:val="001057CD"/>
    <w:rsid w:val="00113C99"/>
    <w:rsid w:val="001149F6"/>
    <w:rsid w:val="00114E08"/>
    <w:rsid w:val="001258F6"/>
    <w:rsid w:val="00125BF9"/>
    <w:rsid w:val="0012766B"/>
    <w:rsid w:val="00127D50"/>
    <w:rsid w:val="0013766F"/>
    <w:rsid w:val="0014566D"/>
    <w:rsid w:val="00164BC3"/>
    <w:rsid w:val="00165310"/>
    <w:rsid w:val="001668C3"/>
    <w:rsid w:val="00174C1A"/>
    <w:rsid w:val="00174FB2"/>
    <w:rsid w:val="00184946"/>
    <w:rsid w:val="00184AB4"/>
    <w:rsid w:val="001A350E"/>
    <w:rsid w:val="001A4567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15193"/>
    <w:rsid w:val="00223D82"/>
    <w:rsid w:val="00225405"/>
    <w:rsid w:val="0023026E"/>
    <w:rsid w:val="00231061"/>
    <w:rsid w:val="00235C33"/>
    <w:rsid w:val="00237CF3"/>
    <w:rsid w:val="00253DCA"/>
    <w:rsid w:val="002547EF"/>
    <w:rsid w:val="0025484B"/>
    <w:rsid w:val="00255E0E"/>
    <w:rsid w:val="0025760E"/>
    <w:rsid w:val="0026312D"/>
    <w:rsid w:val="00270CAD"/>
    <w:rsid w:val="002725B8"/>
    <w:rsid w:val="00281377"/>
    <w:rsid w:val="00293C8C"/>
    <w:rsid w:val="002A1A1D"/>
    <w:rsid w:val="002A70B5"/>
    <w:rsid w:val="002A7951"/>
    <w:rsid w:val="002B4AEF"/>
    <w:rsid w:val="002D090D"/>
    <w:rsid w:val="002E09DE"/>
    <w:rsid w:val="002E62E9"/>
    <w:rsid w:val="002F0153"/>
    <w:rsid w:val="002F7F7E"/>
    <w:rsid w:val="003059CD"/>
    <w:rsid w:val="00323E2F"/>
    <w:rsid w:val="00332050"/>
    <w:rsid w:val="00335B73"/>
    <w:rsid w:val="00335E45"/>
    <w:rsid w:val="00341381"/>
    <w:rsid w:val="0034760D"/>
    <w:rsid w:val="00356452"/>
    <w:rsid w:val="00356754"/>
    <w:rsid w:val="00363925"/>
    <w:rsid w:val="00367938"/>
    <w:rsid w:val="0037384D"/>
    <w:rsid w:val="00375E51"/>
    <w:rsid w:val="00377227"/>
    <w:rsid w:val="0038240E"/>
    <w:rsid w:val="0038691E"/>
    <w:rsid w:val="00386D35"/>
    <w:rsid w:val="00390240"/>
    <w:rsid w:val="003A1015"/>
    <w:rsid w:val="003A1D4B"/>
    <w:rsid w:val="003A5B1F"/>
    <w:rsid w:val="003A6E7C"/>
    <w:rsid w:val="003B13B1"/>
    <w:rsid w:val="003C1E1D"/>
    <w:rsid w:val="003C4928"/>
    <w:rsid w:val="003C505A"/>
    <w:rsid w:val="003C5930"/>
    <w:rsid w:val="003C7F6C"/>
    <w:rsid w:val="003E51A0"/>
    <w:rsid w:val="003E574D"/>
    <w:rsid w:val="003F0487"/>
    <w:rsid w:val="003F4FF2"/>
    <w:rsid w:val="00402B1F"/>
    <w:rsid w:val="00402B43"/>
    <w:rsid w:val="004049D9"/>
    <w:rsid w:val="00410ADC"/>
    <w:rsid w:val="00411969"/>
    <w:rsid w:val="0041532E"/>
    <w:rsid w:val="004163F3"/>
    <w:rsid w:val="004262F5"/>
    <w:rsid w:val="00435BD2"/>
    <w:rsid w:val="00437F5F"/>
    <w:rsid w:val="00442753"/>
    <w:rsid w:val="004449EC"/>
    <w:rsid w:val="00446BDC"/>
    <w:rsid w:val="00447BBB"/>
    <w:rsid w:val="004516AD"/>
    <w:rsid w:val="00451976"/>
    <w:rsid w:val="0045333A"/>
    <w:rsid w:val="004620C7"/>
    <w:rsid w:val="0046252F"/>
    <w:rsid w:val="004656BC"/>
    <w:rsid w:val="004666F6"/>
    <w:rsid w:val="00471A48"/>
    <w:rsid w:val="00473578"/>
    <w:rsid w:val="0048606B"/>
    <w:rsid w:val="0049416D"/>
    <w:rsid w:val="004B2E3E"/>
    <w:rsid w:val="004C2091"/>
    <w:rsid w:val="004D4A43"/>
    <w:rsid w:val="004E25E3"/>
    <w:rsid w:val="004E3C52"/>
    <w:rsid w:val="004E3FE3"/>
    <w:rsid w:val="004F54E8"/>
    <w:rsid w:val="004F59AC"/>
    <w:rsid w:val="00501773"/>
    <w:rsid w:val="005058FC"/>
    <w:rsid w:val="00507808"/>
    <w:rsid w:val="00511723"/>
    <w:rsid w:val="00527884"/>
    <w:rsid w:val="00533741"/>
    <w:rsid w:val="00537838"/>
    <w:rsid w:val="00540543"/>
    <w:rsid w:val="005457DC"/>
    <w:rsid w:val="00553485"/>
    <w:rsid w:val="00556578"/>
    <w:rsid w:val="0056504B"/>
    <w:rsid w:val="00566064"/>
    <w:rsid w:val="00571767"/>
    <w:rsid w:val="00586F1B"/>
    <w:rsid w:val="00593BCB"/>
    <w:rsid w:val="00597F30"/>
    <w:rsid w:val="005A0AFD"/>
    <w:rsid w:val="005A2471"/>
    <w:rsid w:val="005A4FA2"/>
    <w:rsid w:val="005A5B66"/>
    <w:rsid w:val="005B20A4"/>
    <w:rsid w:val="005B4905"/>
    <w:rsid w:val="005C087A"/>
    <w:rsid w:val="005C53BA"/>
    <w:rsid w:val="005D70BF"/>
    <w:rsid w:val="005E59C2"/>
    <w:rsid w:val="005F119A"/>
    <w:rsid w:val="005F1890"/>
    <w:rsid w:val="005F20B3"/>
    <w:rsid w:val="005F6A8A"/>
    <w:rsid w:val="00602E68"/>
    <w:rsid w:val="00603622"/>
    <w:rsid w:val="00603FF6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45755"/>
    <w:rsid w:val="006756DC"/>
    <w:rsid w:val="006765D7"/>
    <w:rsid w:val="00680F8F"/>
    <w:rsid w:val="00683962"/>
    <w:rsid w:val="0069096B"/>
    <w:rsid w:val="00690E75"/>
    <w:rsid w:val="00696EDE"/>
    <w:rsid w:val="006A3E3E"/>
    <w:rsid w:val="006B0097"/>
    <w:rsid w:val="006B2852"/>
    <w:rsid w:val="006B3022"/>
    <w:rsid w:val="006B3B97"/>
    <w:rsid w:val="006B3E35"/>
    <w:rsid w:val="006C1853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68A"/>
    <w:rsid w:val="00720F95"/>
    <w:rsid w:val="00724B33"/>
    <w:rsid w:val="00730E5C"/>
    <w:rsid w:val="00734A19"/>
    <w:rsid w:val="00736B33"/>
    <w:rsid w:val="007428FE"/>
    <w:rsid w:val="00751225"/>
    <w:rsid w:val="00755307"/>
    <w:rsid w:val="00756C5A"/>
    <w:rsid w:val="00762983"/>
    <w:rsid w:val="00764D01"/>
    <w:rsid w:val="0076608C"/>
    <w:rsid w:val="007724C9"/>
    <w:rsid w:val="00795195"/>
    <w:rsid w:val="007A182F"/>
    <w:rsid w:val="007A6A7A"/>
    <w:rsid w:val="007B5EC4"/>
    <w:rsid w:val="007B6EA2"/>
    <w:rsid w:val="007C4F4C"/>
    <w:rsid w:val="007D456E"/>
    <w:rsid w:val="007E06F0"/>
    <w:rsid w:val="007E33BA"/>
    <w:rsid w:val="007E5566"/>
    <w:rsid w:val="0080233A"/>
    <w:rsid w:val="00803226"/>
    <w:rsid w:val="00803B15"/>
    <w:rsid w:val="00804ACD"/>
    <w:rsid w:val="008066A3"/>
    <w:rsid w:val="00825FEE"/>
    <w:rsid w:val="00847B2E"/>
    <w:rsid w:val="008529CA"/>
    <w:rsid w:val="008532BE"/>
    <w:rsid w:val="00854E80"/>
    <w:rsid w:val="00865B8E"/>
    <w:rsid w:val="00867897"/>
    <w:rsid w:val="00872A4D"/>
    <w:rsid w:val="008737AC"/>
    <w:rsid w:val="00874965"/>
    <w:rsid w:val="008826B0"/>
    <w:rsid w:val="008835B1"/>
    <w:rsid w:val="00897555"/>
    <w:rsid w:val="008B3AC2"/>
    <w:rsid w:val="008B55FA"/>
    <w:rsid w:val="008C1E23"/>
    <w:rsid w:val="008C3EB0"/>
    <w:rsid w:val="008D1548"/>
    <w:rsid w:val="008D2A4E"/>
    <w:rsid w:val="008D66AE"/>
    <w:rsid w:val="008D7163"/>
    <w:rsid w:val="008D7286"/>
    <w:rsid w:val="008E0331"/>
    <w:rsid w:val="008E1326"/>
    <w:rsid w:val="008E2E59"/>
    <w:rsid w:val="008F323C"/>
    <w:rsid w:val="008F3B2E"/>
    <w:rsid w:val="00901848"/>
    <w:rsid w:val="00904A81"/>
    <w:rsid w:val="009167A8"/>
    <w:rsid w:val="009213CD"/>
    <w:rsid w:val="0092196A"/>
    <w:rsid w:val="00922DCE"/>
    <w:rsid w:val="009306C1"/>
    <w:rsid w:val="00940F40"/>
    <w:rsid w:val="009502F6"/>
    <w:rsid w:val="00964189"/>
    <w:rsid w:val="009723D6"/>
    <w:rsid w:val="00974781"/>
    <w:rsid w:val="00975D75"/>
    <w:rsid w:val="00977FC3"/>
    <w:rsid w:val="00987CC4"/>
    <w:rsid w:val="00992483"/>
    <w:rsid w:val="00993191"/>
    <w:rsid w:val="009A572C"/>
    <w:rsid w:val="009B3797"/>
    <w:rsid w:val="009C4F52"/>
    <w:rsid w:val="009C5574"/>
    <w:rsid w:val="009D59D3"/>
    <w:rsid w:val="009E295A"/>
    <w:rsid w:val="00A04832"/>
    <w:rsid w:val="00A07472"/>
    <w:rsid w:val="00A108EA"/>
    <w:rsid w:val="00A1233F"/>
    <w:rsid w:val="00A123E3"/>
    <w:rsid w:val="00A22500"/>
    <w:rsid w:val="00A27B1A"/>
    <w:rsid w:val="00A31984"/>
    <w:rsid w:val="00A33EC4"/>
    <w:rsid w:val="00A34608"/>
    <w:rsid w:val="00A34A97"/>
    <w:rsid w:val="00A35BE1"/>
    <w:rsid w:val="00A41A6E"/>
    <w:rsid w:val="00A4354D"/>
    <w:rsid w:val="00A5357B"/>
    <w:rsid w:val="00A5697B"/>
    <w:rsid w:val="00A57A07"/>
    <w:rsid w:val="00A82925"/>
    <w:rsid w:val="00A83C54"/>
    <w:rsid w:val="00A84EF9"/>
    <w:rsid w:val="00A86013"/>
    <w:rsid w:val="00A9407C"/>
    <w:rsid w:val="00AA1C40"/>
    <w:rsid w:val="00AA5FE1"/>
    <w:rsid w:val="00AA790A"/>
    <w:rsid w:val="00AB0B36"/>
    <w:rsid w:val="00AB3889"/>
    <w:rsid w:val="00AB4DCB"/>
    <w:rsid w:val="00AC26BF"/>
    <w:rsid w:val="00AC6394"/>
    <w:rsid w:val="00AC65DD"/>
    <w:rsid w:val="00AC7C19"/>
    <w:rsid w:val="00AD3D60"/>
    <w:rsid w:val="00AD55A5"/>
    <w:rsid w:val="00AD7AB0"/>
    <w:rsid w:val="00AF73F5"/>
    <w:rsid w:val="00B12453"/>
    <w:rsid w:val="00B12CC4"/>
    <w:rsid w:val="00B21EBF"/>
    <w:rsid w:val="00B225E8"/>
    <w:rsid w:val="00B242BF"/>
    <w:rsid w:val="00B34D02"/>
    <w:rsid w:val="00B413A0"/>
    <w:rsid w:val="00B45CB1"/>
    <w:rsid w:val="00B51D39"/>
    <w:rsid w:val="00B53347"/>
    <w:rsid w:val="00B55867"/>
    <w:rsid w:val="00B5759E"/>
    <w:rsid w:val="00B5769C"/>
    <w:rsid w:val="00B6736B"/>
    <w:rsid w:val="00B679C1"/>
    <w:rsid w:val="00B75518"/>
    <w:rsid w:val="00B81A7B"/>
    <w:rsid w:val="00B84759"/>
    <w:rsid w:val="00B93807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1044"/>
    <w:rsid w:val="00C269A0"/>
    <w:rsid w:val="00C3194D"/>
    <w:rsid w:val="00C36DA3"/>
    <w:rsid w:val="00C44FB9"/>
    <w:rsid w:val="00C55819"/>
    <w:rsid w:val="00C70A25"/>
    <w:rsid w:val="00C9783B"/>
    <w:rsid w:val="00CA5C2F"/>
    <w:rsid w:val="00CA6E67"/>
    <w:rsid w:val="00CB1402"/>
    <w:rsid w:val="00CB5740"/>
    <w:rsid w:val="00CB78FC"/>
    <w:rsid w:val="00CC1E05"/>
    <w:rsid w:val="00CC2EF4"/>
    <w:rsid w:val="00D03EF4"/>
    <w:rsid w:val="00D207AE"/>
    <w:rsid w:val="00D237A1"/>
    <w:rsid w:val="00D242B2"/>
    <w:rsid w:val="00D30881"/>
    <w:rsid w:val="00D33288"/>
    <w:rsid w:val="00D421FD"/>
    <w:rsid w:val="00D432B3"/>
    <w:rsid w:val="00D44D9D"/>
    <w:rsid w:val="00D46F20"/>
    <w:rsid w:val="00D5250F"/>
    <w:rsid w:val="00D554F1"/>
    <w:rsid w:val="00D57082"/>
    <w:rsid w:val="00D600A8"/>
    <w:rsid w:val="00D62FE9"/>
    <w:rsid w:val="00D822B0"/>
    <w:rsid w:val="00D90A4E"/>
    <w:rsid w:val="00D9537A"/>
    <w:rsid w:val="00D97159"/>
    <w:rsid w:val="00DA0AA0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13536"/>
    <w:rsid w:val="00E210A9"/>
    <w:rsid w:val="00E4005C"/>
    <w:rsid w:val="00E4394A"/>
    <w:rsid w:val="00E6037E"/>
    <w:rsid w:val="00E63B89"/>
    <w:rsid w:val="00E64BAA"/>
    <w:rsid w:val="00E76A9C"/>
    <w:rsid w:val="00E80B5F"/>
    <w:rsid w:val="00E81C12"/>
    <w:rsid w:val="00E83EE2"/>
    <w:rsid w:val="00E943CA"/>
    <w:rsid w:val="00EA2625"/>
    <w:rsid w:val="00EB11FE"/>
    <w:rsid w:val="00EB1F35"/>
    <w:rsid w:val="00EB622D"/>
    <w:rsid w:val="00EB6D1A"/>
    <w:rsid w:val="00EC01E0"/>
    <w:rsid w:val="00EC452E"/>
    <w:rsid w:val="00ED07F4"/>
    <w:rsid w:val="00ED48E9"/>
    <w:rsid w:val="00EE08DA"/>
    <w:rsid w:val="00EE131E"/>
    <w:rsid w:val="00EE2126"/>
    <w:rsid w:val="00EE7639"/>
    <w:rsid w:val="00EF641D"/>
    <w:rsid w:val="00F15F0F"/>
    <w:rsid w:val="00F16674"/>
    <w:rsid w:val="00F3062F"/>
    <w:rsid w:val="00F40BC7"/>
    <w:rsid w:val="00F56834"/>
    <w:rsid w:val="00F62F04"/>
    <w:rsid w:val="00F6330A"/>
    <w:rsid w:val="00F71BC9"/>
    <w:rsid w:val="00F7248B"/>
    <w:rsid w:val="00F75760"/>
    <w:rsid w:val="00F7592A"/>
    <w:rsid w:val="00F767A4"/>
    <w:rsid w:val="00F767D9"/>
    <w:rsid w:val="00F84B5D"/>
    <w:rsid w:val="00F87087"/>
    <w:rsid w:val="00F96F3A"/>
    <w:rsid w:val="00FA1711"/>
    <w:rsid w:val="00FF071E"/>
    <w:rsid w:val="00FF4C21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2A1A1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93C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E8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E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1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B271C4D8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Luke Papademas</cp:lastModifiedBy>
  <cp:revision>3</cp:revision>
  <dcterms:created xsi:type="dcterms:W3CDTF">2018-05-04T01:56:00Z</dcterms:created>
  <dcterms:modified xsi:type="dcterms:W3CDTF">2018-05-04T01:56:00Z</dcterms:modified>
</cp:coreProperties>
</file>